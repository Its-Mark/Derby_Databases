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AF0B3BF" w14:textId="7025A056" w:rsidR="00134706" w:rsidRDefault="00853E55">
      <w:r>
        <w:rPr>
          <w:b/>
        </w:rPr>
        <w:t>Assignment</w:t>
      </w:r>
      <w:r w:rsidR="00134706" w:rsidRPr="006C5FE7">
        <w:rPr>
          <w:b/>
        </w:rPr>
        <w:t>:</w:t>
      </w:r>
      <w:r w:rsidR="00134706">
        <w:t xml:space="preserve"> </w:t>
      </w:r>
      <w:r w:rsidR="00307E83">
        <w:tab/>
      </w:r>
      <w:r w:rsidR="00592DE6">
        <w:t>Subkeys</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 xml:space="preserve">Carlos </w:t>
      </w:r>
      <w:proofErr w:type="spellStart"/>
      <w:r w:rsidR="00061E25">
        <w:t>Bordallo</w:t>
      </w:r>
      <w:proofErr w:type="spellEnd"/>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3B139E01" w:rsidR="006D5D04" w:rsidRDefault="00EA3B69" w:rsidP="0031038C">
            <w:r>
              <w:t>Read the prompt to group</w:t>
            </w:r>
            <w:r w:rsidR="00362FAA">
              <w:t xml:space="preserve"> and </w:t>
            </w:r>
            <w:r w:rsidR="006979A9">
              <w:t xml:space="preserve">helped </w:t>
            </w:r>
            <w:r w:rsidR="00592DE6">
              <w:t>make diagrams</w:t>
            </w:r>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314AC2B6" w14:textId="61AAD69E" w:rsidR="00853E55" w:rsidRDefault="00061E25" w:rsidP="00A74EA5">
            <w:r>
              <w:t>Mark Garcia</w:t>
            </w:r>
          </w:p>
        </w:tc>
        <w:tc>
          <w:tcPr>
            <w:tcW w:w="4225" w:type="dxa"/>
          </w:tcPr>
          <w:p w14:paraId="1C1C928A" w14:textId="0E22261F" w:rsidR="00853E55" w:rsidRDefault="006979A9" w:rsidP="00A74EA5">
            <w:r>
              <w:t>Helped design</w:t>
            </w:r>
            <w:r w:rsidR="00592DE6">
              <w:t xml:space="preserve"> make diagrams </w:t>
            </w:r>
            <w:r>
              <w:t>and checked partners work</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556FA14F" w14:textId="77777777" w:rsidR="00307E83" w:rsidRDefault="00307E83" w:rsidP="00A74EA5"/>
        </w:tc>
        <w:tc>
          <w:tcPr>
            <w:tcW w:w="4225" w:type="dxa"/>
          </w:tcPr>
          <w:p w14:paraId="368C4930" w14:textId="77777777" w:rsidR="00307E83" w:rsidRDefault="00307E83" w:rsidP="00A74EA5"/>
        </w:tc>
      </w:tr>
      <w:tr w:rsidR="00853E55" w14:paraId="27C5E63E" w14:textId="77777777" w:rsidTr="00061E25">
        <w:trPr>
          <w:trHeight w:val="161"/>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0E1FD834" w:rsidR="00853E55" w:rsidRDefault="00061E25" w:rsidP="00A74EA5">
            <w:r>
              <w:t xml:space="preserve">Carlos </w:t>
            </w:r>
            <w:proofErr w:type="spellStart"/>
            <w:r>
              <w:t>Bordallo</w:t>
            </w:r>
            <w:proofErr w:type="spellEnd"/>
          </w:p>
        </w:tc>
        <w:tc>
          <w:tcPr>
            <w:tcW w:w="4225" w:type="dxa"/>
          </w:tcPr>
          <w:p w14:paraId="032E7186" w14:textId="1882EDE7" w:rsidR="00853E55" w:rsidRDefault="006979A9" w:rsidP="00A74EA5">
            <w:r>
              <w:t xml:space="preserve">Helped </w:t>
            </w:r>
            <w:r w:rsidR="00592DE6">
              <w:t>make diagrams</w:t>
            </w:r>
            <w:r w:rsidR="00E81AFE">
              <w:t xml:space="preserve"> </w:t>
            </w:r>
            <w:r w:rsidR="00061E25">
              <w:t>and checked partners work</w:t>
            </w:r>
          </w:p>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77018" w14:textId="77777777" w:rsidR="0081133B" w:rsidRDefault="0081133B" w:rsidP="00134706">
      <w:pPr>
        <w:spacing w:after="0" w:line="240" w:lineRule="auto"/>
      </w:pPr>
      <w:r>
        <w:separator/>
      </w:r>
    </w:p>
  </w:endnote>
  <w:endnote w:type="continuationSeparator" w:id="0">
    <w:p w14:paraId="5D176AE5" w14:textId="77777777" w:rsidR="0081133B" w:rsidRDefault="0081133B"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CD14" w14:textId="30F04F06" w:rsidR="009B465E" w:rsidRPr="009B465E" w:rsidRDefault="0081133B" w:rsidP="009B465E">
    <w:pPr>
      <w:pStyle w:val="Footer"/>
    </w:pPr>
    <w:r>
      <w:fldChar w:fldCharType="begin"/>
    </w:r>
    <w:r>
      <w:instrText xml:space="preserve"> FILENAME   \* MERGEFORMAT </w:instrText>
    </w:r>
    <w:r>
      <w:fldChar w:fldCharType="separate"/>
    </w:r>
    <w:r w:rsidR="0068106E">
      <w:rPr>
        <w:noProof/>
      </w:rPr>
      <w:t>Document1</w:t>
    </w:r>
    <w:r>
      <w:rPr>
        <w:noProof/>
      </w:rPr>
      <w:fldChar w:fldCharType="end"/>
    </w:r>
    <w:r w:rsidR="009B465E">
      <w:ptab w:relativeTo="margin" w:alignment="center" w:leader="none"/>
    </w:r>
    <w:r>
      <w:fldChar w:fldCharType="begin"/>
    </w:r>
    <w:r>
      <w:instrText xml:space="preserve"> SAVEDATE   \* MERGEFORMAT </w:instrText>
    </w:r>
    <w:r>
      <w:fldChar w:fldCharType="separate"/>
    </w:r>
    <w:r w:rsidR="00592DE6">
      <w:rPr>
        <w:noProof/>
      </w:rPr>
      <w:t>3/8/21 6:52:00 PM</w:t>
    </w:r>
    <w:r>
      <w:rPr>
        <w:noProof/>
      </w:rPr>
      <w:fldChar w:fldCharType="end"/>
    </w:r>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61440" w14:textId="77777777" w:rsidR="0081133B" w:rsidRDefault="0081133B" w:rsidP="00134706">
      <w:pPr>
        <w:spacing w:after="0" w:line="240" w:lineRule="auto"/>
      </w:pPr>
      <w:r>
        <w:separator/>
      </w:r>
    </w:p>
  </w:footnote>
  <w:footnote w:type="continuationSeparator" w:id="0">
    <w:p w14:paraId="13222317" w14:textId="77777777" w:rsidR="0081133B" w:rsidRDefault="0081133B"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3233A"/>
    <w:rsid w:val="00061E25"/>
    <w:rsid w:val="000635FA"/>
    <w:rsid w:val="00065FEE"/>
    <w:rsid w:val="0006743F"/>
    <w:rsid w:val="000A7EEC"/>
    <w:rsid w:val="000D3413"/>
    <w:rsid w:val="00134706"/>
    <w:rsid w:val="00175531"/>
    <w:rsid w:val="001C3F9C"/>
    <w:rsid w:val="001D4ECD"/>
    <w:rsid w:val="001F5787"/>
    <w:rsid w:val="00201494"/>
    <w:rsid w:val="00226387"/>
    <w:rsid w:val="002310F1"/>
    <w:rsid w:val="00246C91"/>
    <w:rsid w:val="00247C54"/>
    <w:rsid w:val="00257F61"/>
    <w:rsid w:val="002B0EF7"/>
    <w:rsid w:val="002B511F"/>
    <w:rsid w:val="002C0D7A"/>
    <w:rsid w:val="002E19C6"/>
    <w:rsid w:val="002E3647"/>
    <w:rsid w:val="00305C35"/>
    <w:rsid w:val="00307E83"/>
    <w:rsid w:val="0034216F"/>
    <w:rsid w:val="0035760C"/>
    <w:rsid w:val="00362FAA"/>
    <w:rsid w:val="0036735F"/>
    <w:rsid w:val="003C03E5"/>
    <w:rsid w:val="003F0665"/>
    <w:rsid w:val="00402A52"/>
    <w:rsid w:val="00403128"/>
    <w:rsid w:val="00407140"/>
    <w:rsid w:val="00421AC0"/>
    <w:rsid w:val="00433128"/>
    <w:rsid w:val="0046342A"/>
    <w:rsid w:val="004822AF"/>
    <w:rsid w:val="004978CA"/>
    <w:rsid w:val="004C524D"/>
    <w:rsid w:val="004C6281"/>
    <w:rsid w:val="004D1219"/>
    <w:rsid w:val="005372CA"/>
    <w:rsid w:val="005875AA"/>
    <w:rsid w:val="00592DE6"/>
    <w:rsid w:val="005C1C30"/>
    <w:rsid w:val="005E244F"/>
    <w:rsid w:val="00605E94"/>
    <w:rsid w:val="0065575D"/>
    <w:rsid w:val="0068106E"/>
    <w:rsid w:val="006833BA"/>
    <w:rsid w:val="006979A9"/>
    <w:rsid w:val="006A640B"/>
    <w:rsid w:val="006A7CD0"/>
    <w:rsid w:val="006B233B"/>
    <w:rsid w:val="006C0562"/>
    <w:rsid w:val="006C5FE7"/>
    <w:rsid w:val="006D5D04"/>
    <w:rsid w:val="006D6644"/>
    <w:rsid w:val="00734667"/>
    <w:rsid w:val="00753B0B"/>
    <w:rsid w:val="00762382"/>
    <w:rsid w:val="00784ADE"/>
    <w:rsid w:val="00785050"/>
    <w:rsid w:val="007F0E4F"/>
    <w:rsid w:val="007F112E"/>
    <w:rsid w:val="007F335F"/>
    <w:rsid w:val="0080377F"/>
    <w:rsid w:val="0081133B"/>
    <w:rsid w:val="008174A4"/>
    <w:rsid w:val="008250DA"/>
    <w:rsid w:val="00853E55"/>
    <w:rsid w:val="00882D43"/>
    <w:rsid w:val="008C4392"/>
    <w:rsid w:val="008D2C99"/>
    <w:rsid w:val="008D34D9"/>
    <w:rsid w:val="008D406C"/>
    <w:rsid w:val="008F70F6"/>
    <w:rsid w:val="00933B54"/>
    <w:rsid w:val="0096067C"/>
    <w:rsid w:val="00963B6E"/>
    <w:rsid w:val="009B465E"/>
    <w:rsid w:val="009D129E"/>
    <w:rsid w:val="009F339A"/>
    <w:rsid w:val="009F35F0"/>
    <w:rsid w:val="00A12228"/>
    <w:rsid w:val="00A41442"/>
    <w:rsid w:val="00A466B2"/>
    <w:rsid w:val="00A502EA"/>
    <w:rsid w:val="00A67312"/>
    <w:rsid w:val="00A74EA5"/>
    <w:rsid w:val="00A839A0"/>
    <w:rsid w:val="00AB0DF4"/>
    <w:rsid w:val="00AD3115"/>
    <w:rsid w:val="00AF2FC2"/>
    <w:rsid w:val="00B15AF3"/>
    <w:rsid w:val="00B25761"/>
    <w:rsid w:val="00B304C7"/>
    <w:rsid w:val="00B505F3"/>
    <w:rsid w:val="00B5390F"/>
    <w:rsid w:val="00B67991"/>
    <w:rsid w:val="00B96B9F"/>
    <w:rsid w:val="00BA787D"/>
    <w:rsid w:val="00BF0D66"/>
    <w:rsid w:val="00C24946"/>
    <w:rsid w:val="00C33BD1"/>
    <w:rsid w:val="00C43BD1"/>
    <w:rsid w:val="00C61533"/>
    <w:rsid w:val="00C6566F"/>
    <w:rsid w:val="00C71D2D"/>
    <w:rsid w:val="00C74A17"/>
    <w:rsid w:val="00CA6171"/>
    <w:rsid w:val="00CD02D4"/>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81AFE"/>
    <w:rsid w:val="00EA1ACC"/>
    <w:rsid w:val="00EA3B69"/>
    <w:rsid w:val="00EE3D20"/>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urtisnishihira/Downloads/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Collaboration.dotx</Template>
  <TotalTime>16</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Curtis Nishihira</cp:lastModifiedBy>
  <cp:revision>14</cp:revision>
  <cp:lastPrinted>2017-10-31T14:44:00Z</cp:lastPrinted>
  <dcterms:created xsi:type="dcterms:W3CDTF">2021-01-28T18:20:00Z</dcterms:created>
  <dcterms:modified xsi:type="dcterms:W3CDTF">2021-03-18T16:40:00Z</dcterms:modified>
</cp:coreProperties>
</file>