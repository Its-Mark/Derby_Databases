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5775"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44A4E8F6" w14:textId="65EE854C" w:rsidR="00134706" w:rsidRDefault="00853E55">
      <w:r>
        <w:rPr>
          <w:b/>
        </w:rPr>
        <w:t>Assignment</w:t>
      </w:r>
      <w:r w:rsidR="00134706" w:rsidRPr="006C5FE7">
        <w:rPr>
          <w:b/>
        </w:rPr>
        <w:t>:</w:t>
      </w:r>
      <w:r w:rsidR="00134706">
        <w:t xml:space="preserve"> </w:t>
      </w:r>
      <w:r w:rsidR="00307E83">
        <w:tab/>
      </w:r>
      <w:r w:rsidR="00006903">
        <w:t>BCNF</w:t>
      </w:r>
    </w:p>
    <w:p w14:paraId="058A0DD2" w14:textId="3FC0D42C" w:rsidR="00BA787D" w:rsidRPr="00BA787D" w:rsidRDefault="00853E55">
      <w:r>
        <w:rPr>
          <w:b/>
        </w:rPr>
        <w:t>Partner #1</w:t>
      </w:r>
      <w:r w:rsidR="00BA787D">
        <w:rPr>
          <w:b/>
        </w:rPr>
        <w:t>:</w:t>
      </w:r>
      <w:r w:rsidR="00307E83">
        <w:tab/>
      </w:r>
      <w:r w:rsidR="00006903">
        <w:t xml:space="preserve">Curtis </w:t>
      </w:r>
      <w:proofErr w:type="spellStart"/>
      <w:r w:rsidR="00006903">
        <w:t>Nishihira</w:t>
      </w:r>
      <w:proofErr w:type="spellEnd"/>
    </w:p>
    <w:p w14:paraId="1C40ECB6" w14:textId="7AD9AEDF" w:rsidR="00B96B9F" w:rsidRDefault="00853E55" w:rsidP="002E19C6">
      <w:r>
        <w:rPr>
          <w:b/>
        </w:rPr>
        <w:t>Partner #2</w:t>
      </w:r>
      <w:r w:rsidR="00134706" w:rsidRPr="006C5FE7">
        <w:rPr>
          <w:b/>
        </w:rPr>
        <w:t>:</w:t>
      </w:r>
      <w:r w:rsidR="00307E83">
        <w:rPr>
          <w:b/>
        </w:rPr>
        <w:tab/>
      </w:r>
      <w:r w:rsidR="00006903">
        <w:t>Mark Garcia</w:t>
      </w:r>
    </w:p>
    <w:p w14:paraId="01C5B72C" w14:textId="5383EDDE" w:rsidR="006D5D04" w:rsidRPr="006D5D04" w:rsidRDefault="006D5D04" w:rsidP="002E19C6">
      <w:r>
        <w:rPr>
          <w:b/>
          <w:bCs/>
        </w:rPr>
        <w:t>Partner #3:</w:t>
      </w:r>
      <w:r>
        <w:tab/>
      </w:r>
      <w:r w:rsidR="00006903">
        <w:t xml:space="preserve">Carlos </w:t>
      </w:r>
      <w:proofErr w:type="spellStart"/>
      <w:r w:rsidR="00006903">
        <w:t>Bordallo</w:t>
      </w:r>
      <w:proofErr w:type="spellEnd"/>
    </w:p>
    <w:p w14:paraId="1910B72D"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66E52C31" w14:textId="77777777" w:rsidTr="00853E55">
        <w:tc>
          <w:tcPr>
            <w:tcW w:w="3116" w:type="dxa"/>
          </w:tcPr>
          <w:p w14:paraId="315008ED" w14:textId="77777777" w:rsidR="00853E55" w:rsidRPr="00307E83" w:rsidRDefault="00853E55" w:rsidP="00A74EA5">
            <w:pPr>
              <w:rPr>
                <w:b/>
                <w:bCs/>
              </w:rPr>
            </w:pPr>
            <w:r w:rsidRPr="00307E83">
              <w:rPr>
                <w:b/>
                <w:bCs/>
              </w:rPr>
              <w:t>Portion of the project</w:t>
            </w:r>
          </w:p>
        </w:tc>
        <w:tc>
          <w:tcPr>
            <w:tcW w:w="2009" w:type="dxa"/>
          </w:tcPr>
          <w:p w14:paraId="667332D4" w14:textId="77777777" w:rsidR="00853E55" w:rsidRPr="00307E83" w:rsidRDefault="00853E55" w:rsidP="00A74EA5">
            <w:pPr>
              <w:rPr>
                <w:b/>
                <w:bCs/>
              </w:rPr>
            </w:pPr>
            <w:r w:rsidRPr="00307E83">
              <w:rPr>
                <w:b/>
                <w:bCs/>
              </w:rPr>
              <w:t>Partner who performed that</w:t>
            </w:r>
          </w:p>
        </w:tc>
        <w:tc>
          <w:tcPr>
            <w:tcW w:w="4225" w:type="dxa"/>
          </w:tcPr>
          <w:p w14:paraId="6C71DAD6" w14:textId="77777777" w:rsidR="00853E55" w:rsidRPr="00307E83" w:rsidRDefault="00853E55" w:rsidP="00A74EA5">
            <w:pPr>
              <w:rPr>
                <w:b/>
                <w:bCs/>
              </w:rPr>
            </w:pPr>
            <w:r w:rsidRPr="00307E83">
              <w:rPr>
                <w:b/>
                <w:bCs/>
              </w:rPr>
              <w:t>Comments</w:t>
            </w:r>
          </w:p>
        </w:tc>
      </w:tr>
      <w:tr w:rsidR="006D5D04" w14:paraId="5885212A" w14:textId="77777777" w:rsidTr="0031038C">
        <w:tc>
          <w:tcPr>
            <w:tcW w:w="3116" w:type="dxa"/>
          </w:tcPr>
          <w:p w14:paraId="00DD35BC" w14:textId="77777777" w:rsidR="006D5D04" w:rsidRDefault="006D5D04" w:rsidP="0031038C">
            <w:r>
              <w:t>Navigator – the one who consults the prompt and helps the team stay on focus</w:t>
            </w:r>
          </w:p>
        </w:tc>
        <w:tc>
          <w:tcPr>
            <w:tcW w:w="2009" w:type="dxa"/>
          </w:tcPr>
          <w:p w14:paraId="41633048" w14:textId="1663EDBA" w:rsidR="006D5D04" w:rsidRDefault="00006903" w:rsidP="0031038C">
            <w:r>
              <w:t>Mark</w:t>
            </w:r>
          </w:p>
        </w:tc>
        <w:tc>
          <w:tcPr>
            <w:tcW w:w="4225" w:type="dxa"/>
          </w:tcPr>
          <w:p w14:paraId="154022D6" w14:textId="77777777" w:rsidR="006D5D04" w:rsidRDefault="006D5D04" w:rsidP="0031038C"/>
        </w:tc>
      </w:tr>
      <w:tr w:rsidR="00853E55" w14:paraId="63E83302" w14:textId="77777777" w:rsidTr="00853E55">
        <w:tc>
          <w:tcPr>
            <w:tcW w:w="3116" w:type="dxa"/>
          </w:tcPr>
          <w:p w14:paraId="065635A8" w14:textId="77777777" w:rsidR="00853E55" w:rsidRDefault="00307E83" w:rsidP="00A74EA5">
            <w:r>
              <w:t>UML class diagram</w:t>
            </w:r>
            <w:r w:rsidR="00853E55">
              <w:t xml:space="preserve"> (if applicable)</w:t>
            </w:r>
          </w:p>
        </w:tc>
        <w:tc>
          <w:tcPr>
            <w:tcW w:w="2009" w:type="dxa"/>
          </w:tcPr>
          <w:p w14:paraId="34552900" w14:textId="77777777" w:rsidR="00853E55" w:rsidRDefault="00853E55" w:rsidP="00A74EA5"/>
        </w:tc>
        <w:tc>
          <w:tcPr>
            <w:tcW w:w="4225" w:type="dxa"/>
          </w:tcPr>
          <w:p w14:paraId="4212BCF7" w14:textId="77777777" w:rsidR="00853E55" w:rsidRDefault="00853E55" w:rsidP="00A74EA5"/>
        </w:tc>
      </w:tr>
      <w:tr w:rsidR="006D5D04" w14:paraId="0801FD64" w14:textId="77777777" w:rsidTr="00853E55">
        <w:tc>
          <w:tcPr>
            <w:tcW w:w="3116" w:type="dxa"/>
          </w:tcPr>
          <w:p w14:paraId="5DF9C76A" w14:textId="77777777" w:rsidR="006D5D04" w:rsidRDefault="006D5D04" w:rsidP="00A74EA5">
            <w:r>
              <w:t>DDL (if applicable)</w:t>
            </w:r>
          </w:p>
        </w:tc>
        <w:tc>
          <w:tcPr>
            <w:tcW w:w="2009" w:type="dxa"/>
          </w:tcPr>
          <w:p w14:paraId="526418BB" w14:textId="3C5E5003" w:rsidR="006D5D04" w:rsidRDefault="00006903" w:rsidP="00A74EA5">
            <w:r>
              <w:t xml:space="preserve">Carlos </w:t>
            </w:r>
          </w:p>
        </w:tc>
        <w:tc>
          <w:tcPr>
            <w:tcW w:w="4225" w:type="dxa"/>
          </w:tcPr>
          <w:p w14:paraId="65159500" w14:textId="77777777" w:rsidR="006D5D04" w:rsidRDefault="006D5D04" w:rsidP="00A74EA5"/>
        </w:tc>
      </w:tr>
      <w:tr w:rsidR="00853E55" w14:paraId="459B33C5" w14:textId="77777777" w:rsidTr="00853E55">
        <w:tc>
          <w:tcPr>
            <w:tcW w:w="3116" w:type="dxa"/>
          </w:tcPr>
          <w:p w14:paraId="4F629761" w14:textId="77777777" w:rsidR="00853E55" w:rsidRDefault="006A7CD0" w:rsidP="00A74EA5">
            <w:r>
              <w:t xml:space="preserve">SQL DML </w:t>
            </w:r>
            <w:r w:rsidR="006D5D04">
              <w:t>Coding (if applicable)</w:t>
            </w:r>
          </w:p>
        </w:tc>
        <w:tc>
          <w:tcPr>
            <w:tcW w:w="2009" w:type="dxa"/>
          </w:tcPr>
          <w:p w14:paraId="14564AF8" w14:textId="59A6FBE9" w:rsidR="00853E55" w:rsidRDefault="00006903" w:rsidP="00A74EA5">
            <w:r>
              <w:t>Mark , Curtis</w:t>
            </w:r>
          </w:p>
        </w:tc>
        <w:tc>
          <w:tcPr>
            <w:tcW w:w="4225" w:type="dxa"/>
          </w:tcPr>
          <w:p w14:paraId="4D86C0B1" w14:textId="77777777" w:rsidR="00853E55" w:rsidRDefault="00853E55" w:rsidP="00A74EA5"/>
        </w:tc>
      </w:tr>
      <w:tr w:rsidR="00307E83" w14:paraId="1D0752A3" w14:textId="77777777" w:rsidTr="00853E55">
        <w:tc>
          <w:tcPr>
            <w:tcW w:w="3116" w:type="dxa"/>
          </w:tcPr>
          <w:p w14:paraId="6E1DF4DD" w14:textId="77777777" w:rsidR="00307E83" w:rsidRDefault="006D5D04" w:rsidP="00A74EA5">
            <w:r>
              <w:t>Testing/Validation</w:t>
            </w:r>
          </w:p>
        </w:tc>
        <w:tc>
          <w:tcPr>
            <w:tcW w:w="2009" w:type="dxa"/>
          </w:tcPr>
          <w:p w14:paraId="0E47BC7F" w14:textId="77777777" w:rsidR="00307E83" w:rsidRDefault="00307E83" w:rsidP="00A74EA5"/>
        </w:tc>
        <w:tc>
          <w:tcPr>
            <w:tcW w:w="4225" w:type="dxa"/>
          </w:tcPr>
          <w:p w14:paraId="71171180" w14:textId="77777777" w:rsidR="00307E83" w:rsidRDefault="00307E83" w:rsidP="00A74EA5"/>
        </w:tc>
      </w:tr>
      <w:tr w:rsidR="00853E55" w14:paraId="5E4E6D68" w14:textId="77777777" w:rsidTr="00853E55">
        <w:tc>
          <w:tcPr>
            <w:tcW w:w="3116" w:type="dxa"/>
          </w:tcPr>
          <w:p w14:paraId="3CFA09DC"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5F59242C" w14:textId="77777777" w:rsidR="00853E55" w:rsidRDefault="00853E55" w:rsidP="00A74EA5"/>
        </w:tc>
        <w:tc>
          <w:tcPr>
            <w:tcW w:w="4225" w:type="dxa"/>
          </w:tcPr>
          <w:p w14:paraId="79CD915C" w14:textId="77777777" w:rsidR="00853E55" w:rsidRDefault="00853E55" w:rsidP="00A74EA5"/>
        </w:tc>
      </w:tr>
    </w:tbl>
    <w:p w14:paraId="01C819B5" w14:textId="77777777" w:rsidR="00853E55" w:rsidRDefault="00853E55" w:rsidP="00A74EA5"/>
    <w:p w14:paraId="748EEFF2" w14:textId="0C6DFD02" w:rsidR="00853E55" w:rsidRDefault="00853E55" w:rsidP="00A74EA5">
      <w:pPr>
        <w:rPr>
          <w:b/>
        </w:rPr>
      </w:pPr>
      <w:r w:rsidRPr="00853E55">
        <w:rPr>
          <w:b/>
        </w:rPr>
        <w:t>% overall credit for partner #1:</w:t>
      </w:r>
      <w:r>
        <w:rPr>
          <w:b/>
        </w:rPr>
        <w:tab/>
      </w:r>
      <w:r w:rsidR="00006903">
        <w:rPr>
          <w:b/>
        </w:rPr>
        <w:t>100%</w:t>
      </w:r>
    </w:p>
    <w:p w14:paraId="2A9803CA" w14:textId="4B53BBB7" w:rsidR="00853E55" w:rsidRDefault="00853E55" w:rsidP="00A74EA5">
      <w:pPr>
        <w:rPr>
          <w:b/>
        </w:rPr>
      </w:pPr>
      <w:r>
        <w:rPr>
          <w:b/>
        </w:rPr>
        <w:t>% overall credit for partner #2:</w:t>
      </w:r>
      <w:r>
        <w:rPr>
          <w:b/>
        </w:rPr>
        <w:tab/>
      </w:r>
      <w:r w:rsidR="00006903">
        <w:rPr>
          <w:b/>
        </w:rPr>
        <w:t>100%</w:t>
      </w:r>
    </w:p>
    <w:p w14:paraId="24D623F1" w14:textId="54DDF31C" w:rsidR="006D5D04" w:rsidRPr="00853E55" w:rsidRDefault="006D5D04" w:rsidP="00A74EA5">
      <w:pPr>
        <w:rPr>
          <w:b/>
        </w:rPr>
      </w:pPr>
      <w:r>
        <w:rPr>
          <w:b/>
        </w:rPr>
        <w:t>% overall credit for partner #3:</w:t>
      </w:r>
      <w:r>
        <w:rPr>
          <w:b/>
        </w:rPr>
        <w:tab/>
      </w:r>
      <w:r w:rsidR="00006903">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38D39" w14:textId="77777777" w:rsidR="00E66549" w:rsidRDefault="00E66549" w:rsidP="00134706">
      <w:pPr>
        <w:spacing w:after="0" w:line="240" w:lineRule="auto"/>
      </w:pPr>
      <w:r>
        <w:separator/>
      </w:r>
    </w:p>
  </w:endnote>
  <w:endnote w:type="continuationSeparator" w:id="0">
    <w:p w14:paraId="2AEBD063" w14:textId="77777777" w:rsidR="00E66549" w:rsidRDefault="00E66549"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0DF0"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28E20" w14:textId="77777777" w:rsidR="009B465E" w:rsidRPr="009B465E" w:rsidRDefault="00E66549" w:rsidP="009B465E">
    <w:pPr>
      <w:pStyle w:val="Footer"/>
    </w:pPr>
    <w:r>
      <w:fldChar w:fldCharType="begin"/>
    </w:r>
    <w:r>
      <w:instrText xml:space="preserve"> FILENAME   \* MERGEFORMAT </w:instrText>
    </w:r>
    <w:r>
      <w:fldChar w:fldCharType="separate"/>
    </w:r>
    <w:r w:rsidR="00006903">
      <w:rPr>
        <w:noProof/>
      </w:rPr>
      <w:t>Document1</w:t>
    </w:r>
    <w:r>
      <w:rPr>
        <w:noProof/>
      </w:rPr>
      <w:fldChar w:fldCharType="end"/>
    </w:r>
    <w:r w:rsidR="009B465E">
      <w:ptab w:relativeTo="margin" w:alignment="center" w:leader="none"/>
    </w:r>
    <w:r>
      <w:fldChar w:fldCharType="begin"/>
    </w:r>
    <w:r>
      <w:instrText xml:space="preserve"> SAVEDATE   \* MERGEFORMAT </w:instrText>
    </w:r>
    <w:r>
      <w:fldChar w:fldCharType="separate"/>
    </w:r>
    <w:r w:rsidR="00006903">
      <w:rPr>
        <w:noProof/>
      </w:rPr>
      <w:t>0/0/0000 0:00:00 AM</w:t>
    </w:r>
    <w:r>
      <w:rPr>
        <w:noProof/>
      </w:rPr>
      <w:fldChar w:fldCharType="end"/>
    </w:r>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19B3"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CDA2E" w14:textId="77777777" w:rsidR="00E66549" w:rsidRDefault="00E66549" w:rsidP="00134706">
      <w:pPr>
        <w:spacing w:after="0" w:line="240" w:lineRule="auto"/>
      </w:pPr>
      <w:r>
        <w:separator/>
      </w:r>
    </w:p>
  </w:footnote>
  <w:footnote w:type="continuationSeparator" w:id="0">
    <w:p w14:paraId="61331AB1" w14:textId="77777777" w:rsidR="00E66549" w:rsidRDefault="00E66549"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ECDB7"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3C31"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30E2D0AC" wp14:editId="086C353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41A06C"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0E2D0A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41A06C"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2DC1"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03"/>
    <w:rsid w:val="00006903"/>
    <w:rsid w:val="00031586"/>
    <w:rsid w:val="000635FA"/>
    <w:rsid w:val="00065FEE"/>
    <w:rsid w:val="0006743F"/>
    <w:rsid w:val="000D3413"/>
    <w:rsid w:val="00134706"/>
    <w:rsid w:val="00175531"/>
    <w:rsid w:val="001C3F9C"/>
    <w:rsid w:val="001D4ECD"/>
    <w:rsid w:val="001F5787"/>
    <w:rsid w:val="00201494"/>
    <w:rsid w:val="00226387"/>
    <w:rsid w:val="002310F1"/>
    <w:rsid w:val="00246C91"/>
    <w:rsid w:val="00247C54"/>
    <w:rsid w:val="00257F61"/>
    <w:rsid w:val="002B511F"/>
    <w:rsid w:val="002E19C6"/>
    <w:rsid w:val="002E3647"/>
    <w:rsid w:val="00305C35"/>
    <w:rsid w:val="00307E83"/>
    <w:rsid w:val="0034216F"/>
    <w:rsid w:val="0035760C"/>
    <w:rsid w:val="0036735F"/>
    <w:rsid w:val="003C03E5"/>
    <w:rsid w:val="00403128"/>
    <w:rsid w:val="00407140"/>
    <w:rsid w:val="0046342A"/>
    <w:rsid w:val="004822AF"/>
    <w:rsid w:val="004978CA"/>
    <w:rsid w:val="004C524D"/>
    <w:rsid w:val="004C6281"/>
    <w:rsid w:val="004D1219"/>
    <w:rsid w:val="005372CA"/>
    <w:rsid w:val="005875AA"/>
    <w:rsid w:val="005C1C30"/>
    <w:rsid w:val="005E244F"/>
    <w:rsid w:val="0065575D"/>
    <w:rsid w:val="006833BA"/>
    <w:rsid w:val="006A640B"/>
    <w:rsid w:val="006A7CD0"/>
    <w:rsid w:val="006B233B"/>
    <w:rsid w:val="006C0562"/>
    <w:rsid w:val="006C5FE7"/>
    <w:rsid w:val="006D5D04"/>
    <w:rsid w:val="006D6644"/>
    <w:rsid w:val="00734667"/>
    <w:rsid w:val="00753B0B"/>
    <w:rsid w:val="00762382"/>
    <w:rsid w:val="00784ADE"/>
    <w:rsid w:val="007F0E4F"/>
    <w:rsid w:val="007F112E"/>
    <w:rsid w:val="007F335F"/>
    <w:rsid w:val="0080377F"/>
    <w:rsid w:val="008174A4"/>
    <w:rsid w:val="008250DA"/>
    <w:rsid w:val="00853E55"/>
    <w:rsid w:val="00882D43"/>
    <w:rsid w:val="008C4392"/>
    <w:rsid w:val="008D2C99"/>
    <w:rsid w:val="008D34D9"/>
    <w:rsid w:val="008D406C"/>
    <w:rsid w:val="008F70F6"/>
    <w:rsid w:val="00933B54"/>
    <w:rsid w:val="0096067C"/>
    <w:rsid w:val="009B465E"/>
    <w:rsid w:val="009D129E"/>
    <w:rsid w:val="009F35F0"/>
    <w:rsid w:val="00A41442"/>
    <w:rsid w:val="00A466B2"/>
    <w:rsid w:val="00A502EA"/>
    <w:rsid w:val="00A67312"/>
    <w:rsid w:val="00A74EA5"/>
    <w:rsid w:val="00A839A0"/>
    <w:rsid w:val="00AB0DF4"/>
    <w:rsid w:val="00AD3115"/>
    <w:rsid w:val="00AF2FC2"/>
    <w:rsid w:val="00B15AF3"/>
    <w:rsid w:val="00B25761"/>
    <w:rsid w:val="00B304C7"/>
    <w:rsid w:val="00B5390F"/>
    <w:rsid w:val="00B67991"/>
    <w:rsid w:val="00B96B9F"/>
    <w:rsid w:val="00BA787D"/>
    <w:rsid w:val="00BF0D66"/>
    <w:rsid w:val="00C24946"/>
    <w:rsid w:val="00C33BD1"/>
    <w:rsid w:val="00C43BD1"/>
    <w:rsid w:val="00C61533"/>
    <w:rsid w:val="00C74A17"/>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549"/>
    <w:rsid w:val="00E66717"/>
    <w:rsid w:val="00EA1ACC"/>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5000C"/>
  <w15:chartTrackingRefBased/>
  <w15:docId w15:val="{FA764C97-5130-44FC-9070-D964D048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Mark%20Garcia\Desktop\CECS%20323\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Template>
  <TotalTime>3</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mark garcia</dc:creator>
  <cp:keywords/>
  <dc:description/>
  <cp:lastModifiedBy>mark</cp:lastModifiedBy>
  <cp:revision>1</cp:revision>
  <cp:lastPrinted>2017-10-31T14:44:00Z</cp:lastPrinted>
  <dcterms:created xsi:type="dcterms:W3CDTF">2021-04-30T05:13:00Z</dcterms:created>
  <dcterms:modified xsi:type="dcterms:W3CDTF">2021-04-30T05:16:00Z</dcterms:modified>
</cp:coreProperties>
</file>